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78EC310E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1822E8FD" w14:textId="27A90DCE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_____________</w:t>
                </w:r>
                <w:r w:rsidR="00E75FAE">
                  <w:rPr>
                    <w:rStyle w:val="SubtitleChar"/>
                  </w:rPr>
                  <w:t>Legendary Team</w:t>
                </w:r>
                <w:r w:rsidR="00F537DF" w:rsidRPr="001A0EAB">
                  <w:rPr>
                    <w:rStyle w:val="SubtitleChar"/>
                  </w:rPr>
                  <w:t>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433B8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2AB8BAE2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</w:t>
      </w:r>
      <w:proofErr w:type="gramStart"/>
      <w:r w:rsidRPr="000B549D">
        <w:rPr>
          <w:rFonts w:ascii="Arial" w:hAnsi="Arial" w:cs="Arial"/>
          <w:b/>
        </w:rPr>
        <w:t>to ensure</w:t>
      </w:r>
      <w:proofErr w:type="gramEnd"/>
      <w:r w:rsidRPr="000B549D">
        <w:rPr>
          <w:rFonts w:ascii="Arial" w:hAnsi="Arial" w:cs="Arial"/>
          <w:b/>
        </w:rPr>
        <w:t xml:space="preserve"> the academic integrity of </w:t>
      </w:r>
      <w:proofErr w:type="gramStart"/>
      <w:r>
        <w:rPr>
          <w:rFonts w:ascii="Arial" w:hAnsi="Arial" w:cs="Arial"/>
          <w:b/>
        </w:rPr>
        <w:t>all of</w:t>
      </w:r>
      <w:proofErr w:type="gramEnd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2C904DE3" w14:textId="77777777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1BDDD4D5" w14:textId="17221E19" w:rsidR="00E75FAE" w:rsidRDefault="00E75FAE" w:rsidP="001A0EAB">
            <w:pPr>
              <w:rPr>
                <w:sz w:val="24"/>
              </w:rPr>
            </w:pPr>
            <w:r>
              <w:rPr>
                <w:sz w:val="24"/>
              </w:rPr>
              <w:t>Yoon-Ho Choi</w:t>
            </w:r>
          </w:p>
          <w:p w14:paraId="3708C27A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61980F5" w14:textId="407ACE65" w:rsidR="001A0EAB" w:rsidRDefault="00E75FAE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24CDA8C" wp14:editId="43FAEC49">
                      <wp:simplePos x="0" y="0"/>
                      <wp:positionH relativeFrom="column">
                        <wp:posOffset>754670</wp:posOffset>
                      </wp:positionH>
                      <wp:positionV relativeFrom="paragraph">
                        <wp:posOffset>1002150</wp:posOffset>
                      </wp:positionV>
                      <wp:extent cx="708120" cy="216720"/>
                      <wp:effectExtent l="38100" t="38100" r="15875" b="50165"/>
                      <wp:wrapNone/>
                      <wp:docPr id="832851308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812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E6AB0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58.9pt;margin-top:78.4pt;width:56.7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46A05BA" wp14:editId="2D605ADF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186690</wp:posOffset>
                      </wp:positionV>
                      <wp:extent cx="1421130" cy="654050"/>
                      <wp:effectExtent l="38100" t="38100" r="45720" b="50800"/>
                      <wp:wrapNone/>
                      <wp:docPr id="151561521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1130" cy="654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F79A5B" id="Ink 5" o:spid="_x0000_s1026" type="#_x0000_t75" style="position:absolute;margin-left:5.8pt;margin-top:14.2pt;width:112.85pt;height:5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7B753182" w14:textId="3A8B1B2B" w:rsidR="001A0EAB" w:rsidRDefault="00E75FAE" w:rsidP="001A0EAB">
            <w:pPr>
              <w:rPr>
                <w:sz w:val="32"/>
              </w:rPr>
            </w:pPr>
            <w:r>
              <w:rPr>
                <w:sz w:val="32"/>
              </w:rPr>
              <w:t>991809741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77777777" w:rsidR="001A0EAB" w:rsidRDefault="001A0EAB" w:rsidP="001A0EAB">
            <w:pPr>
              <w:rPr>
                <w:sz w:val="24"/>
              </w:rPr>
            </w:pPr>
          </w:p>
          <w:p w14:paraId="54A5A7F7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722997B4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40ADC096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77777777" w:rsidR="001A0EAB" w:rsidRDefault="001A0EAB" w:rsidP="001A0EAB">
            <w:pPr>
              <w:rPr>
                <w:sz w:val="24"/>
              </w:rPr>
            </w:pPr>
          </w:p>
          <w:p w14:paraId="50597C6E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4076746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B119DB3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7742B8F" w14:textId="77777777" w:rsidR="001A0EAB" w:rsidRDefault="001A0EAB" w:rsidP="001A0EAB">
            <w:pPr>
              <w:rPr>
                <w:sz w:val="24"/>
              </w:rPr>
            </w:pPr>
          </w:p>
          <w:p w14:paraId="2EB7CBD1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5C12D39C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94CFAD6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here :</w:t>
      </w:r>
      <w:r w:rsidR="008D27E7" w:rsidRPr="008D27E7">
        <w:t xml:space="preserve"> </w:t>
      </w:r>
      <w:hyperlink r:id="rId14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6CA37B6" w14:textId="77777777" w:rsidTr="00E000F1">
        <w:trPr>
          <w:tblHeader/>
        </w:trPr>
        <w:tc>
          <w:tcPr>
            <w:tcW w:w="2988" w:type="dxa"/>
          </w:tcPr>
          <w:p w14:paraId="677DF6D7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6738E37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D236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</w:t>
            </w:r>
            <w:proofErr w:type="gramStart"/>
            <w:r>
              <w:rPr>
                <w:sz w:val="24"/>
              </w:rPr>
              <w:t>professor</w:t>
            </w:r>
            <w:proofErr w:type="gramEnd"/>
            <w:r>
              <w:rPr>
                <w:sz w:val="24"/>
              </w:rPr>
              <w:t xml:space="preserve">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proofErr w:type="gramStart"/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proofErr w:type="gramEnd"/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1A0EAB" w14:paraId="4024E86D" w14:textId="77777777" w:rsidTr="00E000F1">
        <w:tc>
          <w:tcPr>
            <w:tcW w:w="2988" w:type="dxa"/>
          </w:tcPr>
          <w:p w14:paraId="373B44D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  <w:r w:rsidR="000B3664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7CD1E0F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13070E80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0C4117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08D074FE" w14:textId="77777777" w:rsidR="001A0EAB" w:rsidRDefault="001A0EAB" w:rsidP="00AE5B04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  <w:r w:rsidR="008A7C4E">
              <w:rPr>
                <w:sz w:val="24"/>
              </w:rPr>
              <w:tab/>
            </w:r>
          </w:p>
        </w:tc>
      </w:tr>
      <w:tr w:rsidR="001A0EAB" w14:paraId="4754D4AB" w14:textId="77777777" w:rsidTr="00AE5B04">
        <w:trPr>
          <w:cantSplit/>
        </w:trPr>
        <w:tc>
          <w:tcPr>
            <w:tcW w:w="2988" w:type="dxa"/>
          </w:tcPr>
          <w:p w14:paraId="62F56142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Team member </w:t>
            </w:r>
            <w:r w:rsidR="00B31367">
              <w:rPr>
                <w:sz w:val="24"/>
              </w:rPr>
              <w:t>has difficulty</w:t>
            </w:r>
            <w:r>
              <w:rPr>
                <w:sz w:val="24"/>
              </w:rPr>
              <w:t xml:space="preserve"> deliver</w:t>
            </w:r>
            <w:r w:rsidR="00B31367">
              <w:rPr>
                <w:sz w:val="24"/>
              </w:rPr>
              <w:t>ing</w:t>
            </w:r>
            <w:r>
              <w:rPr>
                <w:sz w:val="24"/>
              </w:rPr>
              <w:t xml:space="preserve"> component on time </w:t>
            </w:r>
            <w:r w:rsidR="000B3664">
              <w:rPr>
                <w:sz w:val="24"/>
              </w:rPr>
              <w:t xml:space="preserve">due to lack of understanding or ability. </w:t>
            </w:r>
          </w:p>
        </w:tc>
        <w:tc>
          <w:tcPr>
            <w:tcW w:w="1530" w:type="dxa"/>
          </w:tcPr>
          <w:p w14:paraId="7AA0FBA3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0CE2942E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B5B54D7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29D2BBC9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 must ask professor for </w:t>
            </w:r>
            <w:r w:rsidR="000B3664">
              <w:rPr>
                <w:sz w:val="24"/>
              </w:rPr>
              <w:t>help</w:t>
            </w:r>
            <w:r>
              <w:rPr>
                <w:sz w:val="24"/>
              </w:rPr>
              <w:t xml:space="preserve"> __</w:t>
            </w:r>
          </w:p>
          <w:p w14:paraId="147AD548" w14:textId="77777777" w:rsidR="001A0EAB" w:rsidRDefault="001A0EAB" w:rsidP="00AE5B04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1A0EAB" w14:paraId="2BC1E820" w14:textId="77777777" w:rsidTr="00E000F1">
        <w:tc>
          <w:tcPr>
            <w:tcW w:w="2988" w:type="dxa"/>
          </w:tcPr>
          <w:p w14:paraId="1C6F6FB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  <w:r w:rsidR="007154DC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A1DF09C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69A479CB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132E9F">
              <w:rPr>
                <w:sz w:val="24"/>
              </w:rPr>
              <w:t>member(s) ask professor</w:t>
            </w:r>
            <w:r w:rsidR="007154DC">
              <w:rPr>
                <w:sz w:val="24"/>
              </w:rPr>
              <w:t xml:space="preserve"> </w:t>
            </w:r>
            <w:r w:rsidR="00132E9F">
              <w:rPr>
                <w:sz w:val="24"/>
              </w:rPr>
              <w:t xml:space="preserve">to request a </w:t>
            </w:r>
            <w:r w:rsidR="0009731B" w:rsidRPr="005615B4">
              <w:rPr>
                <w:sz w:val="24"/>
              </w:rPr>
              <w:t>P</w:t>
            </w:r>
            <w:r w:rsidR="007154DC" w:rsidRPr="005615B4">
              <w:rPr>
                <w:sz w:val="24"/>
              </w:rPr>
              <w:t xml:space="preserve">articipation </w:t>
            </w:r>
            <w:r w:rsidR="0009731B" w:rsidRPr="005615B4">
              <w:rPr>
                <w:sz w:val="24"/>
              </w:rPr>
              <w:t>F</w:t>
            </w:r>
            <w:r w:rsidR="007154DC" w:rsidRPr="005615B4">
              <w:rPr>
                <w:sz w:val="24"/>
              </w:rPr>
              <w:t>orm</w:t>
            </w:r>
            <w:r w:rsidR="00132E9F">
              <w:rPr>
                <w:sz w:val="24"/>
              </w:rPr>
              <w:t xml:space="preserve"> from </w:t>
            </w:r>
            <w:r w:rsidR="00132E9F" w:rsidRPr="00132E9F">
              <w:rPr>
                <w:sz w:val="24"/>
                <w:u w:val="single"/>
              </w:rPr>
              <w:t>all</w:t>
            </w:r>
            <w:r w:rsidR="00132E9F">
              <w:rPr>
                <w:sz w:val="24"/>
              </w:rPr>
              <w:t xml:space="preserve"> team members</w:t>
            </w:r>
            <w:r w:rsidR="000A06BD">
              <w:rPr>
                <w:sz w:val="24"/>
              </w:rPr>
              <w:t>.</w:t>
            </w:r>
            <w:r w:rsidR="007154DC">
              <w:rPr>
                <w:sz w:val="24"/>
              </w:rPr>
              <w:t xml:space="preserve"> </w:t>
            </w:r>
            <w:r w:rsidR="000A06BD">
              <w:rPr>
                <w:sz w:val="24"/>
              </w:rPr>
              <w:t>This</w:t>
            </w:r>
            <w:r w:rsidR="007154DC">
              <w:rPr>
                <w:sz w:val="24"/>
              </w:rPr>
              <w:t xml:space="preserve"> </w:t>
            </w:r>
            <w:r w:rsidR="007154DC" w:rsidRPr="00132E9F">
              <w:rPr>
                <w:i/>
                <w:iCs/>
                <w:sz w:val="24"/>
              </w:rPr>
              <w:t>may</w:t>
            </w:r>
            <w:r w:rsidR="007154DC">
              <w:rPr>
                <w:sz w:val="24"/>
              </w:rPr>
              <w:t xml:space="preserve"> result in individualized grades being awarded</w:t>
            </w:r>
            <w:r w:rsidR="000B3664">
              <w:rPr>
                <w:sz w:val="24"/>
              </w:rPr>
              <w:t xml:space="preserve"> </w:t>
            </w:r>
            <w:r w:rsidR="0058187F">
              <w:rPr>
                <w:sz w:val="24"/>
              </w:rPr>
              <w:t>for a deliverable</w:t>
            </w:r>
            <w:r>
              <w:rPr>
                <w:sz w:val="24"/>
              </w:rPr>
              <w:t xml:space="preserve"> __</w:t>
            </w:r>
          </w:p>
          <w:p w14:paraId="116B264C" w14:textId="77777777" w:rsidR="007154DC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__</w:t>
            </w:r>
          </w:p>
          <w:p w14:paraId="56A8FB6A" w14:textId="77777777" w:rsidR="001A0EAB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</w:t>
            </w:r>
            <w:r w:rsidR="001A0EAB">
              <w:rPr>
                <w:sz w:val="24"/>
              </w:rPr>
              <w:t>)</w:t>
            </w:r>
            <w:r w:rsidR="001A0EAB">
              <w:rPr>
                <w:sz w:val="24"/>
              </w:rPr>
              <w:tab/>
            </w:r>
            <w:r>
              <w:rPr>
                <w:sz w:val="24"/>
              </w:rPr>
              <w:t xml:space="preserve">__ </w:t>
            </w:r>
            <w:r w:rsidR="001A0EAB"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):</w:t>
            </w:r>
          </w:p>
        </w:tc>
      </w:tr>
      <w:tr w:rsidR="00E000F1" w14:paraId="05BC0D4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</w:t>
            </w:r>
            <w:r w:rsidR="009C07A8">
              <w:rPr>
                <w:sz w:val="24"/>
              </w:rPr>
              <w:t xml:space="preserve">or more </w:t>
            </w:r>
            <w:r>
              <w:rPr>
                <w:sz w:val="24"/>
              </w:rPr>
              <w:t>member</w:t>
            </w:r>
            <w:r w:rsidR="009C07A8">
              <w:rPr>
                <w:sz w:val="24"/>
              </w:rPr>
              <w:t>(s)</w:t>
            </w:r>
            <w:r>
              <w:rPr>
                <w:sz w:val="24"/>
              </w:rPr>
              <w:t xml:space="preserve"> feeling </w:t>
            </w:r>
            <w:r w:rsidR="006226BE">
              <w:rPr>
                <w:sz w:val="24"/>
              </w:rPr>
              <w:t xml:space="preserve">that their voice(s) is/are </w:t>
            </w:r>
            <w:r w:rsidR="00AE5B04">
              <w:rPr>
                <w:sz w:val="24"/>
              </w:rPr>
              <w:t xml:space="preserve">not </w:t>
            </w:r>
            <w:r w:rsidR="006226BE">
              <w:rPr>
                <w:sz w:val="24"/>
              </w:rPr>
              <w:t xml:space="preserve">being </w:t>
            </w:r>
            <w:r w:rsidR="00AE5B04">
              <w:rPr>
                <w:sz w:val="24"/>
              </w:rPr>
              <w:t>heard</w:t>
            </w:r>
            <w:r>
              <w:rPr>
                <w:sz w:val="24"/>
              </w:rPr>
              <w:t xml:space="preserve"> </w:t>
            </w:r>
            <w:r w:rsidR="005615B4">
              <w:rPr>
                <w:sz w:val="24"/>
              </w:rPr>
              <w:t>in</w:t>
            </w:r>
            <w:r>
              <w:rPr>
                <w:sz w:val="24"/>
              </w:rPr>
              <w:t xml:space="preserve"> a decision which affects </w:t>
            </w:r>
            <w:r w:rsidR="007154DC">
              <w:rPr>
                <w:sz w:val="24"/>
              </w:rPr>
              <w:t>everyone</w:t>
            </w:r>
            <w:r w:rsidR="006226BE">
              <w:rPr>
                <w:sz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4175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14:paraId="31F2147E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58187F">
              <w:rPr>
                <w:sz w:val="24"/>
              </w:rPr>
              <w:t>seeks advice from the professor</w:t>
            </w:r>
            <w:r>
              <w:rPr>
                <w:sz w:val="24"/>
              </w:rPr>
              <w:t xml:space="preserve"> __</w:t>
            </w:r>
          </w:p>
          <w:p w14:paraId="2F08F56C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="00153D52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153D52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153D52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FE4256" w14:paraId="099AE9A9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618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__</w:t>
            </w:r>
          </w:p>
          <w:p w14:paraId="27CA5A1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18EE7993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FBABAB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7B0619E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proofErr w:type="gramStart"/>
            <w:r>
              <w:rPr>
                <w:sz w:val="24"/>
              </w:rPr>
              <w:t>member behaves</w:t>
            </w:r>
            <w:proofErr w:type="gramEnd"/>
            <w:r>
              <w:rPr>
                <w:sz w:val="24"/>
              </w:rPr>
              <w:t xml:space="preserve"> in an unprofessional manner, e.g. being rude, uncooperative and/or making one or more member</w:t>
            </w:r>
            <w:r w:rsidR="00AE5B0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="00AE5B04">
              <w:rPr>
                <w:sz w:val="24"/>
              </w:rPr>
              <w:t>)</w:t>
            </w:r>
            <w:r>
              <w:rPr>
                <w:sz w:val="24"/>
              </w:rPr>
              <w:t xml:space="preserve">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065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__</w:t>
            </w:r>
          </w:p>
          <w:p w14:paraId="3433E9BE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 Team attempts to resolve the issue by airing the problem at a team meeting __</w:t>
            </w:r>
          </w:p>
          <w:p w14:paraId="469ADB9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F162E74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6B02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1A9AD2A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090ED78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51FCDE22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56F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4AE3E0D6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233561F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5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B286D" w14:textId="77777777" w:rsidR="00781CAA" w:rsidRDefault="00781CAA">
      <w:pPr>
        <w:spacing w:after="0" w:line="240" w:lineRule="auto"/>
      </w:pPr>
      <w:r>
        <w:separator/>
      </w:r>
    </w:p>
  </w:endnote>
  <w:endnote w:type="continuationSeparator" w:id="0">
    <w:p w14:paraId="6202B2E7" w14:textId="77777777" w:rsidR="00781CAA" w:rsidRDefault="0078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3127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04F885DE" w14:textId="77777777"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8D8F3" w14:textId="77777777" w:rsidR="00781CAA" w:rsidRDefault="00781CAA">
      <w:pPr>
        <w:spacing w:after="0" w:line="240" w:lineRule="auto"/>
      </w:pPr>
      <w:r>
        <w:separator/>
      </w:r>
    </w:p>
  </w:footnote>
  <w:footnote w:type="continuationSeparator" w:id="0">
    <w:p w14:paraId="1801A803" w14:textId="77777777" w:rsidR="00781CAA" w:rsidRDefault="00781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9010B"/>
    <w:rsid w:val="0009731B"/>
    <w:rsid w:val="000A06BD"/>
    <w:rsid w:val="000B3664"/>
    <w:rsid w:val="00132E9F"/>
    <w:rsid w:val="00153D52"/>
    <w:rsid w:val="001A0EAB"/>
    <w:rsid w:val="001A751D"/>
    <w:rsid w:val="001B6217"/>
    <w:rsid w:val="002E5042"/>
    <w:rsid w:val="002F2C48"/>
    <w:rsid w:val="00311EBA"/>
    <w:rsid w:val="00421181"/>
    <w:rsid w:val="0042411E"/>
    <w:rsid w:val="00447631"/>
    <w:rsid w:val="004A04D9"/>
    <w:rsid w:val="004E0813"/>
    <w:rsid w:val="00511226"/>
    <w:rsid w:val="00542DDA"/>
    <w:rsid w:val="005615B4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781CAA"/>
    <w:rsid w:val="00873AF5"/>
    <w:rsid w:val="008910DC"/>
    <w:rsid w:val="008A7C4E"/>
    <w:rsid w:val="008D27E7"/>
    <w:rsid w:val="008F7A04"/>
    <w:rsid w:val="009C07A8"/>
    <w:rsid w:val="00A902BE"/>
    <w:rsid w:val="00A96A44"/>
    <w:rsid w:val="00AE5B04"/>
    <w:rsid w:val="00B31367"/>
    <w:rsid w:val="00BE1CC0"/>
    <w:rsid w:val="00CA1803"/>
    <w:rsid w:val="00CC30C8"/>
    <w:rsid w:val="00CD3E8B"/>
    <w:rsid w:val="00D2208F"/>
    <w:rsid w:val="00DD6EF1"/>
    <w:rsid w:val="00DE3982"/>
    <w:rsid w:val="00E000F1"/>
    <w:rsid w:val="00E10E8F"/>
    <w:rsid w:val="00E150FB"/>
    <w:rsid w:val="00E40BEF"/>
    <w:rsid w:val="00E75FAE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aps.sheridancollege.ca/student-guide/academic-policies-and-procedures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4D6C38"/>
    <w:rsid w:val="005474C3"/>
    <w:rsid w:val="00736DFF"/>
    <w:rsid w:val="007C5DB1"/>
    <w:rsid w:val="008376DC"/>
    <w:rsid w:val="00846B5D"/>
    <w:rsid w:val="00AC5913"/>
    <w:rsid w:val="00CA1803"/>
    <w:rsid w:val="00CA4A38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00:48:47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0 24575,'0'0'0,"1"0"0,-1 0 0,1 0 0,-1 0 0,1 0 0,-1 0 0,1 0 0,-1 0 0,1 1 0,-1-1 0,1 0 0,-1 0 0,1 0 0,-1 1 0,1-1 0,-1 0 0,0 0 0,1 1 0,-1-1 0,1 0 0,-1 1 0,0-1 0,1 0 0,-1 1 0,0-1 0,0 1 0,1-1 0,-1 1 0,0-1 0,0 1 0,-1 18 0,-15 15 0,-48 57 0,-4 6 0,59-83 0,2 0 0,-1 1 0,2 0 0,0 0 0,-4 19 0,9-33 0,1 0 0,-1 0 0,1 0 0,0 0 0,0 0 0,-1 0 0,1 0 0,0 0 0,0 0 0,0 0 0,0 0 0,0 0 0,0 0 0,1 0 0,-1 0 0,0 0 0,0 0 0,1 0 0,-1 0 0,1 0 0,-1 0 0,1 0 0,-1 0 0,1 0 0,0 0 0,-1 0 0,1-1 0,0 1 0,0 0 0,-1-1 0,1 1 0,0 0 0,0-1 0,0 1 0,0-1 0,0 1 0,0-1 0,0 0 0,0 1 0,0-1 0,0 0 0,0 0 0,0 1 0,0-1 0,0 0 0,0 0 0,2-1 0,5 1 0,1-1 0,-1 0 0,0 0 0,16-6 0,27-10 0,-1-2 0,-1-3 0,76-45 0,-110 57 0,-1 0 0,-1-1 0,23-23 0,-7 6 0,-29 28 0,1-1 0,0 0 0,-1 1 0,1-1 0,0 0 0,0 1 0,0-1 0,0 1 0,0-1 0,-1 1 0,1-1 0,0 1 0,0 0 0,0-1 0,0 1 0,0 0 0,0 0 0,0 0 0,0 0 0,1 0 0,-1 0 0,0 0 0,0 0 0,0 0 0,2 1 0,-2 0 0,1 0 0,-1 0 0,1 0 0,-1 0 0,1 1 0,-1-1 0,0 1 0,1-1 0,-1 1 0,0-1 0,0 1 0,0-1 0,1 3 0,3 8 0,-1-1 0,0 1 0,3 18 0,-6-26 0,11 66 0,-10-51 0,0 0 0,2-1 0,1 1 0,9 26 0,-13-44 0,-1-1 0,0 1 0,0-1 0,0 1 0,0-1 0,1 1 0,-1-1 0,0 1 0,1-1 0,-1 0 0,0 1 0,1-1 0,-1 1 0,0-1 0,1 0 0,-1 1 0,1-1 0,-1 0 0,1 1 0,-1-1 0,1 0 0,-1 0 0,1 0 0,-1 1 0,1-1 0,-1 0 0,1 0 0,0 0 0,13-10 0,12-31 0,-21 31 0,3-3 0,0 1 0,2 0 0,-1 0 0,1 1 0,1 0 0,0 1 0,0 0 0,1 0 0,1 1 0,-1 1 0,1 0 0,1 1 0,15-6 0,-27 12 0,0 1 0,1-1 0,-1 1 0,0-1 0,1 1 0,-1 0 0,0 0 0,1 0 0,-1 0 0,0 0 0,1 0 0,-1 1 0,0-1 0,0 1 0,1 0 0,-1 0 0,0-1 0,0 1 0,2 2 0,0 0 0,0-1 0,-1 1 0,1 1 0,-1-1 0,0 0 0,0 1 0,0 0 0,-1 0 0,3 4 0,3 8 0,-1 0 0,0 0 0,-1 1 0,3 18 0,-6-15 0,-3-16 0,0 0 0,1 0 0,0 0 0,-1 0 0,1 0 0,1 0 0,-1 0 0,2 4 0,17-38 0,-20 29 0,9-15 0,2 1 0,0-1 0,23-24 0,-31 37 0,0 0 0,-1 1 0,1-1 0,0 1 0,0-1 0,1 1 0,-1 0 0,0 0 0,1 1 0,-1-1 0,1 1 0,0-1 0,-1 1 0,1 1 0,0-1 0,0 0 0,0 1 0,-1 0 0,1-1 0,0 2 0,0-1 0,0 0 0,0 1 0,-1 0 0,8 2 0,-9-2 0,0 0 0,-1 0 0,1 0 0,0 0 0,-1 0 0,1 0 0,-1 0 0,0 1 0,1-1 0,-1 1 0,0-1 0,0 1 0,0-1 0,0 1 0,0 0 0,1 2 0,7 35 0,-8-33 0,0 0 0,0 0 0,1 0 0,0-1 0,0 1 0,3 6 0,2-2 0,1 0 0,0-1 0,1 0 0,0 0 0,0-1 0,0 0 0,1-1 0,12 7 0,91 45 0,-97-52 0,-14-5 0,14 6 0,0-1 0,1 0 0,0-1 0,23 5 0,-36-10 0,0-1 0,0 1 0,0-1 0,0 0 0,0 0 0,0 0 0,0 0 0,0-1 0,0 1 0,0-1 0,0 0 0,0-1 0,0 1 0,-1-1 0,1 1 0,-1-1 0,1 0 0,-1 0 0,1-1 0,-1 1 0,0-1 0,0 1 0,0-1 0,0 0 0,2-4 0,3-6 0,0 1 0,-1-2 0,-1 1 0,0-1 0,0 0 0,-2-1 0,6-26 0,-6 17 0,-1 0 0,-1 0 0,-1 0 0,-3-25 0,2 60 0,0 0 0,-1 0 0,-1 0 0,0 0 0,-1 0 0,0 0 0,0-1 0,-1 1 0,-1-1 0,1 0 0,-2 0 0,-7 11 0,14-18 0,8-4 0,10-3 0,63-22-69,-14 4-579,98-19 0,-147 38-6178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00:48:44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 0 24575,'-1'14'0,"-1"0"0,0 0 0,-1 0 0,0-1 0,-8 21 0,7-22 0,-17 43 0,-2-1 0,-2-1 0,-43 67 0,-112 141 0,164-239 0,-71 94 0,81-104 0,10-11 0,17-14 0,-19 11 0,55-36 0,1 2 0,2 3 0,84-32 0,200-58 0,-309 111 0,-11 4 0,24-8 0,89-19 0,-135 35 0,0-1 0,0 1 0,0 0 0,0 0 0,0 0 0,0 0 0,0 0 0,0 1 0,0-1 0,0 1 0,-1-1 0,1 1 0,0 0 0,0-1 0,0 1 0,0 0 0,-1 0 0,1 1 0,0-1 0,-1 0 0,1 0 0,-1 1 0,0-1 0,1 1 0,-1-1 0,0 1 0,0 0 0,0-1 0,0 1 0,0 0 0,0 0 0,-1 0 0,1-1 0,0 1 0,-1 0 0,0 0 0,1 0 0,-1 0 0,0 3 0,1 10 0,0-1 0,-2 0 0,1 1 0,-4 17 0,3-31 0,-13 70 0,-4 0 0,-2-2 0,-35 78 0,49-132 0,0 2 0,3-8 0,0 0 0,0 0 0,-1 0 0,0-1 0,-1 1 0,0-1 0,0 0 0,-1-1 0,-11 13 0,17-19 0,-1-1 0,1 1 0,0-1 0,-1 0 0,1 1 0,0-1 0,-1 0 0,1 1 0,-1-1 0,1 0 0,0 0 0,-1 0 0,1 1 0,-1-1 0,1 0 0,-1 0 0,1 0 0,-1 0 0,1 0 0,-1 0 0,1 0 0,0 0 0,-1 0 0,1 0 0,-1 0 0,1 0 0,-1 0 0,1 0 0,-1 0 0,1 0 0,-1 0 0,1-1 0,-1 1 0,1 0 0,0 0 0,-1-1 0,1 1 0,0 0 0,-1-1 0,1 1 0,0 0 0,-1-1 0,1 1 0,0 0 0,-1-1 0,1 1 0,0-1 0,0 1 0,0 0 0,-1-1 0,1 1 0,0-1 0,0 1 0,0-1 0,0 1 0,0-1 0,0 1 0,0-1 0,0 1 0,0-1 0,0-2 0,-1 1 0,1-1 0,0 1 0,0-1 0,0 1 0,1-1 0,-1 1 0,1-1 0,-1 1 0,2-4 0,0 3 0,0 0 0,1 0 0,-1 1 0,1-1 0,-1 1 0,1-1 0,0 1 0,0 0 0,0 0 0,0 0 0,1 0 0,-1 1 0,0-1 0,1 1 0,-1 0 0,1 0 0,6-1 0,7-1 0,1 1 0,25 1 0,-15 0 0,-16 1 0,1-2 0,0 1 0,-1-1 0,1-1 0,17-6 0,-25 6 0,1 1 0,-1-1 0,0 0 0,0 0 0,0 0 0,0-1 0,-1 0 0,1 0 0,-1 0 0,0 0 0,0-1 0,-1 0 0,6-8 0,-8 10 0,0 1 0,0 0 0,1 0 0,-1 0 0,0 0 0,1 0 0,-1 0 0,1 0 0,0 1 0,0-1 0,0 0 0,0 1 0,0 0 0,0-1 0,0 1 0,3-1 0,-4 2 0,1 0 0,-1 0 0,1 0 0,-1 1 0,1-1 0,-1 1 0,1-1 0,-1 1 0,0-1 0,1 1 0,-1 0 0,0 0 0,1-1 0,-1 1 0,0 0 0,0 0 0,0 0 0,0 0 0,0 1 0,0-1 0,0 0 0,0 0 0,-1 1 0,1-1 0,0 0 0,0 3 0,15 22 0,-2 1 0,0 1 0,-2 0 0,-1 1 0,12 49 0,-19-60 0,0-1 0,1 1 0,1-1 0,0 0 0,12 20 0,-18-36 0,0-1 0,0 1 0,1-1 0,-1 1 0,0-1 0,0 0 0,0 1 0,1-1 0,-1 0 0,0 1 0,0-1 0,1 1 0,-1-1 0,0 0 0,1 0 0,-1 1 0,0-1 0,1 0 0,-1 1 0,1-1 0,-1 0 0,0 0 0,1 0 0,-1 0 0,1 1 0,-1-1 0,1 0 0,-1 0 0,0 0 0,1 0 0,-1 0 0,1 0 0,-1 0 0,1 0 0,-1 0 0,1 0 0,-1 0 0,0-1 0,1 1 0,-1 0 0,1 0 0,-1 0 0,1 0 0,-1-1 0,0 1 0,1 0 0,-1-1 0,0 1 0,1 0 0,-1 0 0,0-1 0,1 1 0,-1-1 0,0 1 0,0 0 0,1-1 0,-1 1 0,0 0 0,0-1 0,0 1 0,0-1 0,13-36 0,-9 24 0,6-12 0,1 2 0,0-1 0,2 1 0,1 1 0,28-35 0,-41 55 0,1 0 0,0 0 0,0 0 0,0 0 0,0 0 0,0 0 0,0 1 0,0-1 0,0 1 0,1 0 0,-1-1 0,1 1 0,-1 0 0,1 0 0,-1 1 0,1-1 0,0 1 0,-1-1 0,1 1 0,0 0 0,0 0 0,-1 0 0,1 0 0,0 0 0,-1 1 0,1-1 0,0 1 0,-1 0 0,1 0 0,-1 0 0,1 0 0,-1 0 0,0 0 0,1 1 0,-1-1 0,0 1 0,0-1 0,0 1 0,3 3 0,9 9 0,-2 0 0,0 1 0,0 0 0,14 27 0,-14-24 0,97 134 0,-105-148 0,-1 0 0,1 0 0,0-1 0,0 0 0,0 1 0,1-1 0,-1-1 0,1 1 0,0-1 0,0 0 0,-1 0 0,2 0 0,-1 0 0,0-1 0,0 0 0,0 0 0,0-1 0,1 1 0,-1-1 0,0 0 0,1 0 0,-1-1 0,0 0 0,0 0 0,10-3 0,-2 0 0,0-1 0,-1-1 0,1 0 0,-1 0 0,-1-1 0,1-1 0,-1 0 0,18-17 0,-24 20 0,1 0 0,0 0 0,0 1 0,0 0 0,1 0 0,-1 0 0,1 1 0,0 0 0,0 1 0,0-1 0,0 1 0,0 0 0,1 1 0,-1 0 0,1 0 0,-1 1 0,0 0 0,1 0 0,-1 0 0,14 4 0,-18-4 0,0 1 0,0 0 0,-1 0 0,1 1 0,0-1 0,0 1 0,-1-1 0,1 1 0,-1 0 0,1 0 0,-1 0 0,0 0 0,0 0 0,0 0 0,0 1 0,3 3 0,-2 0 0,0-1 0,-1 1 0,1 0 0,-1 0 0,0 0 0,0 1 0,1 11 0,-2-11 0,0 0 0,-1 0 0,1-1 0,-1 1 0,-1 0 0,0 0 0,0-1 0,0 1 0,0 0 0,-1-1 0,0 1 0,-1-1 0,1 0 0,-1 1 0,-1-1 0,-3 5 0,-20 8 0,15-10 0,34-7 0,23-2 0,1-3 0,62-11 0,-91 10 0,1-1 0,-1 0 0,-1-1 0,1-1 0,-1 0 0,0-1 0,-1-1 0,0-1 0,19-15 0,-33 24 0,0 0 0,1 0 0,-1 0 0,0 0 0,0 0 0,1 0 0,-1 0 0,1 1 0,-1-1 0,1 0 0,-1 1 0,1-1 0,-1 1 0,1 0 0,-1-1 0,1 1 0,-1 0 0,1 0 0,2 0 0,-3 1 0,0-1 0,0 1 0,-1 0 0,1 0 0,-1 0 0,1-1 0,-1 1 0,1 0 0,-1 0 0,1 0 0,-1 0 0,0 0 0,1 0 0,-1 0 0,0 0 0,0 0 0,0 0 0,1 0 0,-1 0 0,0 0 0,-1 0 0,1 0 0,0 0 0,0 0 0,0 0 0,-1 0 0,1 0 0,0 0 0,-1 0 0,1-1 0,-1 1 0,0 1 0,-18 53 0,10-31 0,1-1 0,1 1 0,-8 49 0,15-66 0,-1 0 0,1 1 0,0-1 0,1 0 0,0 1 0,0-1 0,1 0 0,-1 0 0,1 0 0,1 0 0,0 0 0,0-1 0,0 1 0,0-1 0,1 0 0,0 0 0,1 0 0,6 7 0,-3-6 0,1 0 0,0 0 0,1-1 0,-1 0 0,1 0 0,1-1 0,-1-1 0,1 0 0,-1 0 0,1-1 0,17 3 0,-21-4 0,69 15 0,144 15 0,81-20 0,-247-12 0,99-13 0,-133 10 0,-1-1 0,1-1 0,-1-1 0,0 0 0,0-2 0,-1 0 0,0-1 0,19-13 0,-32 19 0,0-1 0,0-1 0,0 1 0,0-1 0,-1 0 0,0 0 0,0 0 0,0 0 0,0-1 0,-1 1 0,0-1 0,0 0 0,-1 0 0,4-12 0,-3 4 0,-1 1 0,-1-1 0,0 0 0,-1 1 0,-2-28 0,2 39 0,0 1 0,0-1 0,-1 1 0,1-1 0,0 0 0,0 1 0,-1-1 0,1 1 0,-1-1 0,0 1 0,1 0 0,-1-1 0,0 1 0,0 0 0,0-1 0,0 1 0,0 0 0,0 0 0,0 0 0,0 0 0,0 0 0,0 0 0,-1 0 0,1 0 0,0 0 0,-1 0 0,1 1 0,-1-1 0,1 1 0,-1-1 0,1 1 0,-1 0 0,1-1 0,-1 1 0,1 0 0,-1 0 0,-2 0 0,1 0 0,0 1 0,1 0 0,-1-1 0,0 1 0,0 0 0,0 0 0,1 1 0,-1-1 0,0 0 0,1 1 0,-1 0 0,1-1 0,0 1 0,0 0 0,0 0 0,-1 0 0,2 1 0,-1-1 0,-2 4 0,1-2 0,1 1 0,0-1 0,0 1 0,0 0 0,1 0 0,-1 0 0,1 0 0,0 0 0,1 0 0,-1 9 0,1-11 0,0-1 0,0 1 0,1-1 0,-1 1 0,1-1 0,0 1 0,0-1 0,0 1 0,0-1 0,0 0 0,0 0 0,0 1 0,1-1 0,-1 0 0,1 0 0,0 0 0,0 0 0,0-1 0,-1 1 0,2 0 0,-1-1 0,0 0 0,3 2 0,105 45 0,-18-10 0,-90-37 0,0 0 0,0 0 0,0 0 0,0 0 0,0 0 0,0 0 0,0 1 0,0-1 0,-1 1 0,1-1 0,2 4 0,-4-5 0,0 1 0,0-1 0,0 0 0,0 1 0,0-1 0,0 1 0,0-1 0,0 0 0,0 1 0,0-1 0,0 1 0,0-1 0,0 0 0,0 1 0,0-1 0,0 0 0,-1 1 0,1-1 0,0 1 0,0-1 0,0 0 0,-1 1 0,1-1 0,0 0 0,0 0 0,-1 1 0,1-1 0,0 0 0,-1 1 0,1-1 0,0 0 0,-1 0 0,1 0 0,0 0 0,-1 1 0,0-1 0,-6 2 0,1 0 0,-1 0 0,0 0 0,0-1 0,0 0 0,-9-1 0,-143 7-98,-21 0-536,-201 33 1,346-34-6193</inkml:trace>
  <inkml:trace contextRef="#ctx0" brushRef="#br0" timeOffset="325.39">3648 845 24575,'4'0'0,"0"4"0,4 1 0,4 7 0,4 5 0,-2-1-8191</inkml:trace>
</inkml:ink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_____________Legendary Team___________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4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Yoon-Ho Choi</cp:lastModifiedBy>
  <cp:revision>3</cp:revision>
  <dcterms:created xsi:type="dcterms:W3CDTF">2023-05-10T16:43:00Z</dcterms:created>
  <dcterms:modified xsi:type="dcterms:W3CDTF">2025-06-08T00:48:00Z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