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525FC2E9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78EC310E" w14:textId="77777777" w:rsidR="00447631" w:rsidRDefault="0042411E" w:rsidP="009E567F">
                <w:pPr>
                  <w:pStyle w:val="NoSpacing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1822E8FD" w14:textId="27A90DCE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>Team Name: _____________</w:t>
                </w:r>
                <w:r w:rsidR="00E75FAE">
                  <w:rPr>
                    <w:rStyle w:val="SubtitleChar"/>
                  </w:rPr>
                  <w:t>Legendary Team</w:t>
                </w:r>
                <w:r w:rsidR="00F537DF" w:rsidRPr="001A0EAB">
                  <w:rPr>
                    <w:rStyle w:val="SubtitleChar"/>
                  </w:rPr>
                  <w:t>___________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0E50F1FA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EC53C3C" w14:textId="2ABA23E6" w:rsidR="001A0EAB" w:rsidRPr="008D27E7" w:rsidRDefault="00BE1CC0" w:rsidP="001A0EAB">
      <w:pPr>
        <w:pStyle w:val="Subtitle"/>
        <w:rPr>
          <w:color w:val="FF0000"/>
        </w:rPr>
      </w:pPr>
      <w:r w:rsidRPr="008D27E7">
        <w:rPr>
          <w:noProof/>
          <w:color w:val="FF000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3B81BF" wp14:editId="5CED5ED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BAE2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433B8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2AB8BAE2" w14:textId="77777777"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 w:rsidRPr="008D27E7">
        <w:rPr>
          <w:b w:val="0"/>
          <w:i/>
          <w:color w:val="FF0000"/>
          <w:sz w:val="24"/>
        </w:rPr>
        <w:t xml:space="preserve">Please negotiate, sign, scan and include as the first </w:t>
      </w:r>
      <w:r w:rsidR="008D27E7" w:rsidRPr="008D27E7">
        <w:rPr>
          <w:b w:val="0"/>
          <w:i/>
          <w:color w:val="FF0000"/>
          <w:sz w:val="24"/>
        </w:rPr>
        <w:t>page</w:t>
      </w:r>
      <w:r w:rsidR="001A0EAB" w:rsidRPr="008D27E7">
        <w:rPr>
          <w:b w:val="0"/>
          <w:i/>
          <w:color w:val="FF0000"/>
          <w:sz w:val="24"/>
        </w:rPr>
        <w:t xml:space="preserve"> in your Deliverable 1.  </w:t>
      </w:r>
    </w:p>
    <w:p w14:paraId="2FA4B09A" w14:textId="0212EDB5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note that if cheating is discovered in a group assignment each member will be charged with a cheating offense regardless of their involvement in the offense.  Each member will receive the appropriate sanction based on their individual academic </w:t>
      </w:r>
      <w:r w:rsidR="008D27E7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history.</w:t>
      </w:r>
    </w:p>
    <w:p w14:paraId="5C17BF83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r>
        <w:rPr>
          <w:rFonts w:ascii="Arial" w:hAnsi="Arial" w:cs="Arial"/>
          <w:b/>
        </w:rPr>
        <w:t xml:space="preserve">all of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69D85DB8" w14:textId="77777777" w:rsidTr="001A0EAB">
        <w:trPr>
          <w:trHeight w:val="237"/>
        </w:trPr>
        <w:tc>
          <w:tcPr>
            <w:tcW w:w="4077" w:type="dxa"/>
          </w:tcPr>
          <w:p w14:paraId="161AEDF1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2226F8DD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4C26069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59F947C1" w14:textId="77777777" w:rsidTr="001A0EAB">
        <w:trPr>
          <w:trHeight w:val="476"/>
        </w:trPr>
        <w:tc>
          <w:tcPr>
            <w:tcW w:w="4077" w:type="dxa"/>
          </w:tcPr>
          <w:p w14:paraId="2C904DE3" w14:textId="77777777"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</w:p>
          <w:p w14:paraId="1BDDD4D5" w14:textId="17221E19" w:rsidR="00E75FAE" w:rsidRDefault="00E75FAE" w:rsidP="001A0EAB">
            <w:pPr>
              <w:rPr>
                <w:sz w:val="24"/>
              </w:rPr>
            </w:pPr>
            <w:r>
              <w:rPr>
                <w:sz w:val="24"/>
              </w:rPr>
              <w:t>Yoon-Ho Choi</w:t>
            </w:r>
          </w:p>
          <w:p w14:paraId="3708C27A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661980F5" w14:textId="407ACE65" w:rsidR="001A0EAB" w:rsidRDefault="00E75FAE" w:rsidP="001A0EAB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24CDA8C" wp14:editId="43FAEC49">
                      <wp:simplePos x="0" y="0"/>
                      <wp:positionH relativeFrom="column">
                        <wp:posOffset>754670</wp:posOffset>
                      </wp:positionH>
                      <wp:positionV relativeFrom="paragraph">
                        <wp:posOffset>1002150</wp:posOffset>
                      </wp:positionV>
                      <wp:extent cx="708120" cy="216720"/>
                      <wp:effectExtent l="38100" t="38100" r="15875" b="50165"/>
                      <wp:wrapNone/>
                      <wp:docPr id="832851308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8120" cy="21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0E6AB0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58.9pt;margin-top:78.4pt;width:56.7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46A05BA" wp14:editId="2D605ADF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186690</wp:posOffset>
                      </wp:positionV>
                      <wp:extent cx="1421130" cy="654050"/>
                      <wp:effectExtent l="38100" t="38100" r="45720" b="50800"/>
                      <wp:wrapNone/>
                      <wp:docPr id="1515615210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1130" cy="654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F79A5B" id="Ink 5" o:spid="_x0000_s1026" type="#_x0000_t75" style="position:absolute;margin-left:5.8pt;margin-top:14.2pt;width:112.85pt;height:5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7B753182" w14:textId="3A8B1B2B" w:rsidR="001A0EAB" w:rsidRDefault="00E75FAE" w:rsidP="001A0EAB">
            <w:pPr>
              <w:rPr>
                <w:sz w:val="32"/>
              </w:rPr>
            </w:pPr>
            <w:r>
              <w:rPr>
                <w:sz w:val="32"/>
              </w:rPr>
              <w:t>991809741</w:t>
            </w:r>
          </w:p>
        </w:tc>
      </w:tr>
      <w:tr w:rsidR="001A0EAB" w14:paraId="64C21F6B" w14:textId="77777777" w:rsidTr="001A0EAB">
        <w:trPr>
          <w:trHeight w:val="476"/>
        </w:trPr>
        <w:tc>
          <w:tcPr>
            <w:tcW w:w="4077" w:type="dxa"/>
          </w:tcPr>
          <w:p w14:paraId="4B4296F2" w14:textId="77777777" w:rsidR="001A0EAB" w:rsidRDefault="001A0EAB" w:rsidP="001A0EAB">
            <w:pPr>
              <w:rPr>
                <w:sz w:val="24"/>
              </w:rPr>
            </w:pPr>
          </w:p>
          <w:p w14:paraId="54A5A7F7" w14:textId="0118005A" w:rsidR="001A0EAB" w:rsidRDefault="009E567F" w:rsidP="001A0EAB">
            <w:pPr>
              <w:rPr>
                <w:sz w:val="24"/>
              </w:rPr>
            </w:pPr>
            <w:r>
              <w:rPr>
                <w:sz w:val="24"/>
              </w:rPr>
              <w:t>Stefan Ikonomovsk</w:t>
            </w:r>
            <w:r w:rsidR="00DA2E89">
              <w:rPr>
                <w:sz w:val="24"/>
              </w:rPr>
              <w:t>i</w:t>
            </w:r>
          </w:p>
        </w:tc>
        <w:tc>
          <w:tcPr>
            <w:tcW w:w="3969" w:type="dxa"/>
          </w:tcPr>
          <w:p w14:paraId="722997B4" w14:textId="766144F5" w:rsidR="001A0EAB" w:rsidRDefault="009E567F" w:rsidP="001A0EAB">
            <w:pPr>
              <w:rPr>
                <w:sz w:val="32"/>
              </w:rPr>
            </w:pPr>
            <w:r>
              <w:rPr>
                <w:sz w:val="32"/>
              </w:rPr>
              <w:t>Stefan I.</w:t>
            </w:r>
          </w:p>
        </w:tc>
        <w:tc>
          <w:tcPr>
            <w:tcW w:w="2552" w:type="dxa"/>
          </w:tcPr>
          <w:p w14:paraId="40ADC096" w14:textId="7151D5F4" w:rsidR="001A0EAB" w:rsidRDefault="009E567F" w:rsidP="001A0EAB">
            <w:pPr>
              <w:rPr>
                <w:sz w:val="32"/>
              </w:rPr>
            </w:pPr>
            <w:r>
              <w:rPr>
                <w:sz w:val="32"/>
              </w:rPr>
              <w:t>991523660</w:t>
            </w:r>
          </w:p>
        </w:tc>
      </w:tr>
      <w:tr w:rsidR="001A0EAB" w14:paraId="6DDBE1D9" w14:textId="77777777" w:rsidTr="001A0EAB">
        <w:trPr>
          <w:trHeight w:val="476"/>
        </w:trPr>
        <w:tc>
          <w:tcPr>
            <w:tcW w:w="4077" w:type="dxa"/>
          </w:tcPr>
          <w:p w14:paraId="063C3F6A" w14:textId="77777777" w:rsidR="001A0EAB" w:rsidRDefault="001A0EAB" w:rsidP="001A0EAB">
            <w:pPr>
              <w:rPr>
                <w:sz w:val="24"/>
              </w:rPr>
            </w:pPr>
          </w:p>
          <w:p w14:paraId="50597C6E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14076746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7B119DB3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793FC48C" w14:textId="77777777" w:rsidTr="001A0EAB">
        <w:trPr>
          <w:trHeight w:val="476"/>
        </w:trPr>
        <w:tc>
          <w:tcPr>
            <w:tcW w:w="4077" w:type="dxa"/>
          </w:tcPr>
          <w:p w14:paraId="27742B8F" w14:textId="77777777" w:rsidR="001A0EAB" w:rsidRDefault="001A0EAB" w:rsidP="001A0EAB">
            <w:pPr>
              <w:rPr>
                <w:sz w:val="24"/>
              </w:rPr>
            </w:pPr>
          </w:p>
          <w:p w14:paraId="2EB7CBD1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5C12D39C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594CFAD6" w14:textId="77777777" w:rsidR="001A0EAB" w:rsidRDefault="001A0EAB" w:rsidP="001A0EAB">
            <w:pPr>
              <w:rPr>
                <w:sz w:val="32"/>
              </w:rPr>
            </w:pPr>
          </w:p>
        </w:tc>
      </w:tr>
    </w:tbl>
    <w:p w14:paraId="1E6422C7" w14:textId="578349B1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>For further information</w:t>
      </w:r>
      <w:r w:rsidR="008D27E7">
        <w:rPr>
          <w:rFonts w:ascii="Arial" w:hAnsi="Arial" w:cs="Arial"/>
          <w:b/>
        </w:rPr>
        <w:t xml:space="preserve">,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</w:t>
      </w:r>
      <w:r w:rsidR="00F00D4A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Policy</w:t>
      </w:r>
      <w:r w:rsidR="008D27E7">
        <w:rPr>
          <w:rFonts w:ascii="Arial" w:hAnsi="Arial" w:cs="Arial"/>
          <w:b/>
        </w:rPr>
        <w:t xml:space="preserve"> here :</w:t>
      </w:r>
      <w:r w:rsidR="008D27E7" w:rsidRPr="008D27E7">
        <w:t xml:space="preserve"> </w:t>
      </w:r>
      <w:hyperlink r:id="rId14" w:history="1">
        <w:r w:rsidR="008D27E7" w:rsidRPr="00B73A98">
          <w:rPr>
            <w:rStyle w:val="Hyperlink"/>
            <w:rFonts w:ascii="Arial" w:hAnsi="Arial" w:cs="Arial"/>
            <w:b/>
          </w:rPr>
          <w:t>https://caps.sheridancollege.ca/student-guide/academic-policies-and-procedures.aspx</w:t>
        </w:r>
      </w:hyperlink>
      <w:r w:rsidR="008D27E7">
        <w:rPr>
          <w:rFonts w:ascii="Arial" w:hAnsi="Arial" w:cs="Arial"/>
          <w:b/>
        </w:rPr>
        <w:t xml:space="preserve"> </w:t>
      </w:r>
    </w:p>
    <w:p w14:paraId="0296DFC6" w14:textId="362F5A92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Pr="00330FE9">
        <w:rPr>
          <w:sz w:val="24"/>
          <w:szCs w:val="24"/>
        </w:rPr>
        <w:t xml:space="preserve"> Policy </w:t>
      </w:r>
    </w:p>
    <w:p w14:paraId="0E79AF8E" w14:textId="77777777"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14:paraId="6D509973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481BB9D4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6AB4C6F7" w14:textId="77777777" w:rsid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  <w:r w:rsidR="0009731B">
        <w:rPr>
          <w:sz w:val="24"/>
        </w:rPr>
        <w:t>.</w:t>
      </w:r>
    </w:p>
    <w:p w14:paraId="3441E07A" w14:textId="77777777" w:rsidR="0009731B" w:rsidRPr="001A0EAB" w:rsidRDefault="0009731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Notifying the professor of any issues in a timely manner</w:t>
      </w:r>
      <w:r w:rsidR="00E150FB">
        <w:rPr>
          <w:sz w:val="24"/>
        </w:rPr>
        <w:t xml:space="preserve"> so that corrective measures can be taken</w:t>
      </w:r>
      <w:r>
        <w:rPr>
          <w:sz w:val="24"/>
        </w:rPr>
        <w:t>.</w:t>
      </w:r>
    </w:p>
    <w:p w14:paraId="5E4D6DA1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  <w:r w:rsidR="0009731B">
        <w:rPr>
          <w:sz w:val="24"/>
        </w:rPr>
        <w:t>.</w:t>
      </w:r>
    </w:p>
    <w:p w14:paraId="5B739400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7C01AE05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46CA37B6" w14:textId="77777777" w:rsidTr="00E000F1">
        <w:trPr>
          <w:tblHeader/>
        </w:trPr>
        <w:tc>
          <w:tcPr>
            <w:tcW w:w="2988" w:type="dxa"/>
          </w:tcPr>
          <w:p w14:paraId="677DF6D7" w14:textId="77777777" w:rsidR="001A0EAB" w:rsidRDefault="001A0EAB" w:rsidP="00AE5B04">
            <w:pPr>
              <w:spacing w:before="12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66738E37" w14:textId="77777777" w:rsidR="001A0EAB" w:rsidRDefault="001A0EAB" w:rsidP="00AE5B04">
            <w:pPr>
              <w:spacing w:before="120" w:after="12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7A23B456" w14:textId="77777777" w:rsidR="00B31367" w:rsidRDefault="001A0EAB" w:rsidP="00AE5B04">
            <w:pPr>
              <w:spacing w:before="120" w:after="120" w:line="276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  <w:r w:rsidR="00B31367">
              <w:rPr>
                <w:b/>
                <w:sz w:val="24"/>
              </w:rPr>
              <w:br/>
              <w:t>(</w:t>
            </w:r>
            <w:r w:rsidR="00F54D10">
              <w:rPr>
                <w:b/>
                <w:sz w:val="24"/>
              </w:rPr>
              <w:t xml:space="preserve">Put </w:t>
            </w:r>
            <w:r w:rsidR="00DD6EF1">
              <w:rPr>
                <w:b/>
                <w:sz w:val="24"/>
              </w:rPr>
              <w:t xml:space="preserve">an X </w:t>
            </w:r>
            <w:r w:rsidR="00511226">
              <w:rPr>
                <w:b/>
                <w:sz w:val="24"/>
              </w:rPr>
              <w:t xml:space="preserve">corresponding to your choice </w:t>
            </w:r>
            <w:r w:rsidR="00B31367">
              <w:rPr>
                <w:b/>
                <w:sz w:val="24"/>
              </w:rPr>
              <w:t xml:space="preserve">in each box) </w:t>
            </w:r>
          </w:p>
        </w:tc>
      </w:tr>
      <w:tr w:rsidR="00132E9F" w14:paraId="1751C690" w14:textId="77777777" w:rsidTr="00AC650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0D51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regularly attend team meetings and/or does not respond to communications in a timely manner.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D236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023" w14:textId="77777777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Project leader emails the student citing the concerns and cc’s the professor so they are aware of the situation at the very onset 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>X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(</w:t>
            </w:r>
            <w:r w:rsidR="00873AF5">
              <w:rPr>
                <w:b/>
                <w:bCs/>
                <w:sz w:val="24"/>
              </w:rPr>
              <w:t>Mandatory</w:t>
            </w:r>
            <w:r>
              <w:rPr>
                <w:sz w:val="24"/>
              </w:rPr>
              <w:t xml:space="preserve">). </w:t>
            </w:r>
          </w:p>
          <w:p w14:paraId="38D3257C" w14:textId="753CF5B3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__ In addition to above, the leader/team will (</w:t>
            </w:r>
            <w:r w:rsidR="008D27E7">
              <w:rPr>
                <w:sz w:val="24"/>
              </w:rPr>
              <w:t>add your own content here</w:t>
            </w:r>
            <w:r>
              <w:rPr>
                <w:sz w:val="24"/>
              </w:rPr>
              <w:t>):</w:t>
            </w:r>
          </w:p>
        </w:tc>
      </w:tr>
      <w:tr w:rsidR="001A0EAB" w14:paraId="4024E86D" w14:textId="77777777" w:rsidTr="00E000F1">
        <w:tc>
          <w:tcPr>
            <w:tcW w:w="2988" w:type="dxa"/>
          </w:tcPr>
          <w:p w14:paraId="373B44DA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  <w:r w:rsidR="000B3664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77CD1E0F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13070E80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14:paraId="10C41174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4CDE5785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14:paraId="08D074FE" w14:textId="77777777" w:rsidR="001A0EAB" w:rsidRDefault="001A0EAB" w:rsidP="00AE5B04">
            <w:pPr>
              <w:tabs>
                <w:tab w:val="left" w:pos="720"/>
                <w:tab w:val="left" w:pos="1396"/>
              </w:tabs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  <w:r w:rsidR="008A7C4E">
              <w:rPr>
                <w:sz w:val="24"/>
              </w:rPr>
              <w:tab/>
            </w:r>
          </w:p>
        </w:tc>
      </w:tr>
      <w:tr w:rsidR="001A0EAB" w14:paraId="4754D4AB" w14:textId="77777777" w:rsidTr="00AE5B04">
        <w:trPr>
          <w:cantSplit/>
        </w:trPr>
        <w:tc>
          <w:tcPr>
            <w:tcW w:w="2988" w:type="dxa"/>
          </w:tcPr>
          <w:p w14:paraId="62F56142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Team member </w:t>
            </w:r>
            <w:r w:rsidR="00B31367">
              <w:rPr>
                <w:sz w:val="24"/>
              </w:rPr>
              <w:t>has difficulty</w:t>
            </w:r>
            <w:r>
              <w:rPr>
                <w:sz w:val="24"/>
              </w:rPr>
              <w:t xml:space="preserve"> deliver</w:t>
            </w:r>
            <w:r w:rsidR="00B31367">
              <w:rPr>
                <w:sz w:val="24"/>
              </w:rPr>
              <w:t>ing</w:t>
            </w:r>
            <w:r>
              <w:rPr>
                <w:sz w:val="24"/>
              </w:rPr>
              <w:t xml:space="preserve"> component on time </w:t>
            </w:r>
            <w:r w:rsidR="000B3664">
              <w:rPr>
                <w:sz w:val="24"/>
              </w:rPr>
              <w:t xml:space="preserve">due to lack of understanding or ability. </w:t>
            </w:r>
          </w:p>
        </w:tc>
        <w:tc>
          <w:tcPr>
            <w:tcW w:w="1530" w:type="dxa"/>
          </w:tcPr>
          <w:p w14:paraId="7AA0FBA3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0CE2942E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6B5B54D7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</w:p>
          <w:p w14:paraId="29D2BBC9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 must ask professor for </w:t>
            </w:r>
            <w:r w:rsidR="000B3664">
              <w:rPr>
                <w:sz w:val="24"/>
              </w:rPr>
              <w:t>help</w:t>
            </w:r>
            <w:r>
              <w:rPr>
                <w:sz w:val="24"/>
              </w:rPr>
              <w:t xml:space="preserve"> __</w:t>
            </w:r>
          </w:p>
          <w:p w14:paraId="147AD548" w14:textId="77777777" w:rsidR="001A0EAB" w:rsidRDefault="001A0EAB" w:rsidP="00AE5B04">
            <w:pPr>
              <w:spacing w:before="120" w:after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1A0EAB" w14:paraId="2BC1E820" w14:textId="77777777" w:rsidTr="00E000F1">
        <w:tc>
          <w:tcPr>
            <w:tcW w:w="2988" w:type="dxa"/>
          </w:tcPr>
          <w:p w14:paraId="1C6F6FBA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lack of effort</w:t>
            </w:r>
            <w:r w:rsidR="007154DC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7A1DF09C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69A479CB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65E15AF4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132E9F">
              <w:rPr>
                <w:sz w:val="24"/>
              </w:rPr>
              <w:t>member(s) ask professor</w:t>
            </w:r>
            <w:r w:rsidR="007154DC">
              <w:rPr>
                <w:sz w:val="24"/>
              </w:rPr>
              <w:t xml:space="preserve"> </w:t>
            </w:r>
            <w:r w:rsidR="00132E9F">
              <w:rPr>
                <w:sz w:val="24"/>
              </w:rPr>
              <w:t xml:space="preserve">to request a </w:t>
            </w:r>
            <w:r w:rsidR="0009731B" w:rsidRPr="005615B4">
              <w:rPr>
                <w:sz w:val="24"/>
              </w:rPr>
              <w:t>P</w:t>
            </w:r>
            <w:r w:rsidR="007154DC" w:rsidRPr="005615B4">
              <w:rPr>
                <w:sz w:val="24"/>
              </w:rPr>
              <w:t xml:space="preserve">articipation </w:t>
            </w:r>
            <w:r w:rsidR="0009731B" w:rsidRPr="005615B4">
              <w:rPr>
                <w:sz w:val="24"/>
              </w:rPr>
              <w:t>F</w:t>
            </w:r>
            <w:r w:rsidR="007154DC" w:rsidRPr="005615B4">
              <w:rPr>
                <w:sz w:val="24"/>
              </w:rPr>
              <w:t>orm</w:t>
            </w:r>
            <w:r w:rsidR="00132E9F">
              <w:rPr>
                <w:sz w:val="24"/>
              </w:rPr>
              <w:t xml:space="preserve"> from </w:t>
            </w:r>
            <w:r w:rsidR="00132E9F" w:rsidRPr="00132E9F">
              <w:rPr>
                <w:sz w:val="24"/>
                <w:u w:val="single"/>
              </w:rPr>
              <w:t>all</w:t>
            </w:r>
            <w:r w:rsidR="00132E9F">
              <w:rPr>
                <w:sz w:val="24"/>
              </w:rPr>
              <w:t xml:space="preserve"> team members</w:t>
            </w:r>
            <w:r w:rsidR="000A06BD">
              <w:rPr>
                <w:sz w:val="24"/>
              </w:rPr>
              <w:t>.</w:t>
            </w:r>
            <w:r w:rsidR="007154DC">
              <w:rPr>
                <w:sz w:val="24"/>
              </w:rPr>
              <w:t xml:space="preserve"> </w:t>
            </w:r>
            <w:r w:rsidR="000A06BD">
              <w:rPr>
                <w:sz w:val="24"/>
              </w:rPr>
              <w:t>This</w:t>
            </w:r>
            <w:r w:rsidR="007154DC">
              <w:rPr>
                <w:sz w:val="24"/>
              </w:rPr>
              <w:t xml:space="preserve"> </w:t>
            </w:r>
            <w:r w:rsidR="007154DC" w:rsidRPr="00132E9F">
              <w:rPr>
                <w:i/>
                <w:iCs/>
                <w:sz w:val="24"/>
              </w:rPr>
              <w:t>may</w:t>
            </w:r>
            <w:r w:rsidR="007154DC">
              <w:rPr>
                <w:sz w:val="24"/>
              </w:rPr>
              <w:t xml:space="preserve"> result in individualized grades being awarded</w:t>
            </w:r>
            <w:r w:rsidR="000B3664">
              <w:rPr>
                <w:sz w:val="24"/>
              </w:rPr>
              <w:t xml:space="preserve"> </w:t>
            </w:r>
            <w:r w:rsidR="0058187F">
              <w:rPr>
                <w:sz w:val="24"/>
              </w:rPr>
              <w:t>for a deliverable</w:t>
            </w:r>
            <w:r>
              <w:rPr>
                <w:sz w:val="24"/>
              </w:rPr>
              <w:t xml:space="preserve"> __</w:t>
            </w:r>
          </w:p>
          <w:p w14:paraId="116B264C" w14:textId="77777777" w:rsidR="007154DC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  <w:r>
              <w:rPr>
                <w:sz w:val="24"/>
              </w:rPr>
              <w:tab/>
              <w:t>Both a. and b. above __</w:t>
            </w:r>
          </w:p>
          <w:p w14:paraId="56A8FB6A" w14:textId="77777777" w:rsidR="001A0EAB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</w:t>
            </w:r>
            <w:r w:rsidR="001A0EAB">
              <w:rPr>
                <w:sz w:val="24"/>
              </w:rPr>
              <w:t>)</w:t>
            </w:r>
            <w:r w:rsidR="001A0EAB">
              <w:rPr>
                <w:sz w:val="24"/>
              </w:rPr>
              <w:tab/>
            </w:r>
            <w:r>
              <w:rPr>
                <w:sz w:val="24"/>
              </w:rPr>
              <w:t xml:space="preserve">__ </w:t>
            </w:r>
            <w:r w:rsidR="001A0EAB"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):</w:t>
            </w:r>
          </w:p>
        </w:tc>
      </w:tr>
      <w:tr w:rsidR="00E000F1" w14:paraId="05BC0D4D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EC91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cannot achieve consensus leaving one </w:t>
            </w:r>
            <w:r w:rsidR="009C07A8">
              <w:rPr>
                <w:sz w:val="24"/>
              </w:rPr>
              <w:t xml:space="preserve">or more </w:t>
            </w:r>
            <w:r>
              <w:rPr>
                <w:sz w:val="24"/>
              </w:rPr>
              <w:t>member</w:t>
            </w:r>
            <w:r w:rsidR="009C07A8">
              <w:rPr>
                <w:sz w:val="24"/>
              </w:rPr>
              <w:t>(s)</w:t>
            </w:r>
            <w:r>
              <w:rPr>
                <w:sz w:val="24"/>
              </w:rPr>
              <w:t xml:space="preserve"> feeling </w:t>
            </w:r>
            <w:r w:rsidR="006226BE">
              <w:rPr>
                <w:sz w:val="24"/>
              </w:rPr>
              <w:t xml:space="preserve">that their voice(s) is/are </w:t>
            </w:r>
            <w:r w:rsidR="00AE5B04">
              <w:rPr>
                <w:sz w:val="24"/>
              </w:rPr>
              <w:t xml:space="preserve">not </w:t>
            </w:r>
            <w:r w:rsidR="006226BE">
              <w:rPr>
                <w:sz w:val="24"/>
              </w:rPr>
              <w:t xml:space="preserve">being </w:t>
            </w:r>
            <w:r w:rsidR="00AE5B04">
              <w:rPr>
                <w:sz w:val="24"/>
              </w:rPr>
              <w:t>heard</w:t>
            </w:r>
            <w:r>
              <w:rPr>
                <w:sz w:val="24"/>
              </w:rPr>
              <w:t xml:space="preserve"> </w:t>
            </w:r>
            <w:r w:rsidR="005615B4">
              <w:rPr>
                <w:sz w:val="24"/>
              </w:rPr>
              <w:t>in</w:t>
            </w:r>
            <w:r>
              <w:rPr>
                <w:sz w:val="24"/>
              </w:rPr>
              <w:t xml:space="preserve"> a decision which affects </w:t>
            </w:r>
            <w:r w:rsidR="007154DC">
              <w:rPr>
                <w:sz w:val="24"/>
              </w:rPr>
              <w:t>everyone</w:t>
            </w:r>
            <w:r w:rsidR="006226BE">
              <w:rPr>
                <w:sz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4175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E39F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__</w:t>
            </w:r>
          </w:p>
          <w:p w14:paraId="31F2147E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58187F">
              <w:rPr>
                <w:sz w:val="24"/>
              </w:rPr>
              <w:t>seeks advice from the professor</w:t>
            </w:r>
            <w:r>
              <w:rPr>
                <w:sz w:val="24"/>
              </w:rPr>
              <w:t xml:space="preserve"> __</w:t>
            </w:r>
          </w:p>
          <w:p w14:paraId="2F08F56C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</w:r>
            <w:r w:rsidR="00153D52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153D52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153D52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FE4256" w14:paraId="099AE9A9" w14:textId="77777777" w:rsidTr="00FE425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704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members do not share expectations for the quality of work on a particular deliverable.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618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BEB1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members will draw on each other’s strengths to help bring the quality of the deliverable to a minimal acceptable level __</w:t>
            </w:r>
          </w:p>
          <w:p w14:paraId="27CA5A14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14:paraId="18EE7993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FE4256">
              <w:rPr>
                <w:sz w:val="24"/>
              </w:rPr>
              <w:t>all</w:t>
            </w:r>
            <w:r>
              <w:rPr>
                <w:sz w:val="24"/>
              </w:rPr>
              <w:t xml:space="preserve"> team members, which </w:t>
            </w:r>
            <w:r w:rsidRPr="00FE4256">
              <w:rPr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__</w:t>
            </w:r>
          </w:p>
          <w:p w14:paraId="0FBABABF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07B0619E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BAF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behaves in an unprofessional manner, e.g. being rude, uncooperative and/or making one or more member</w:t>
            </w:r>
            <w:r w:rsidR="00AE5B04">
              <w:rPr>
                <w:sz w:val="24"/>
              </w:rPr>
              <w:t>(</w:t>
            </w:r>
            <w:r>
              <w:rPr>
                <w:sz w:val="24"/>
              </w:rPr>
              <w:t>s</w:t>
            </w:r>
            <w:r w:rsidR="00AE5B04">
              <w:rPr>
                <w:sz w:val="24"/>
              </w:rPr>
              <w:t>)</w:t>
            </w:r>
            <w:r>
              <w:rPr>
                <w:sz w:val="24"/>
              </w:rPr>
              <w:t xml:space="preserve"> feel uncomfortable.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065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68E4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avoid use of all vocabulary inappropriate to a business/college setting __</w:t>
            </w:r>
          </w:p>
          <w:p w14:paraId="3433E9BE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 Team attempts to resolve the issue by airing the problem at a team meeting __</w:t>
            </w:r>
          </w:p>
          <w:p w14:paraId="469ADB9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requests a meeting with the professor to discuss further __</w:t>
            </w:r>
          </w:p>
          <w:p w14:paraId="3DE7FBB7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0F162E74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9E7A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There is a dominant team member who insists on making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6B02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30DF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__</w:t>
            </w:r>
          </w:p>
          <w:p w14:paraId="1A9AD2A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4090ED78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seeks advice from the professor __</w:t>
            </w:r>
          </w:p>
          <w:p w14:paraId="12F2FE65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51FCDE22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FBC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56F4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D1EA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14:paraId="4AE3E0D6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233561F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6CE2932B" w14:textId="77777777" w:rsidR="00DE3982" w:rsidRDefault="00DE3982"/>
    <w:p w14:paraId="4B34CA23" w14:textId="77777777" w:rsidR="001A0EAB" w:rsidRDefault="001A0EAB" w:rsidP="001A0EAB">
      <w:pPr>
        <w:rPr>
          <w:sz w:val="24"/>
        </w:rPr>
      </w:pPr>
    </w:p>
    <w:sectPr w:rsidR="001A0EAB">
      <w:footerReference w:type="default" r:id="rId15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21D3F" w14:textId="77777777" w:rsidR="00754063" w:rsidRDefault="00754063">
      <w:pPr>
        <w:spacing w:after="0" w:line="240" w:lineRule="auto"/>
      </w:pPr>
      <w:r>
        <w:separator/>
      </w:r>
    </w:p>
  </w:endnote>
  <w:endnote w:type="continuationSeparator" w:id="0">
    <w:p w14:paraId="5D72BEF8" w14:textId="77777777" w:rsidR="00754063" w:rsidRDefault="0075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EB9AB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1271B" wp14:editId="3CB5EFAE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885DE" w14:textId="77777777" w:rsidR="005D0862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</w:t>
                          </w:r>
                          <w:r w:rsidR="005D0862">
                            <w:rPr>
                              <w:lang w:val="en-CA"/>
                            </w:rPr>
                            <w:t>v2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31271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" filled="f" stroked="f" strokeweight=".5pt">
              <v:textbox inset="0,,0">
                <w:txbxContent>
                  <w:p w14:paraId="04F885DE" w14:textId="77777777" w:rsidR="005D0862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</w:t>
                    </w:r>
                    <w:r w:rsidR="005D0862">
                      <w:rPr>
                        <w:lang w:val="en-CA"/>
                      </w:rPr>
                      <w:t>v2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3CCB7" w14:textId="77777777" w:rsidR="00754063" w:rsidRDefault="00754063">
      <w:pPr>
        <w:spacing w:after="0" w:line="240" w:lineRule="auto"/>
      </w:pPr>
      <w:r>
        <w:separator/>
      </w:r>
    </w:p>
  </w:footnote>
  <w:footnote w:type="continuationSeparator" w:id="0">
    <w:p w14:paraId="56B5C603" w14:textId="77777777" w:rsidR="00754063" w:rsidRDefault="00754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3138">
    <w:abstractNumId w:val="4"/>
  </w:num>
  <w:num w:numId="2" w16cid:durableId="579339492">
    <w:abstractNumId w:val="1"/>
  </w:num>
  <w:num w:numId="3" w16cid:durableId="1423836497">
    <w:abstractNumId w:val="2"/>
  </w:num>
  <w:num w:numId="4" w16cid:durableId="1320646708">
    <w:abstractNumId w:val="0"/>
  </w:num>
  <w:num w:numId="5" w16cid:durableId="137246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25579"/>
    <w:rsid w:val="0009010B"/>
    <w:rsid w:val="0009731B"/>
    <w:rsid w:val="000A06BD"/>
    <w:rsid w:val="000B3664"/>
    <w:rsid w:val="00132E9F"/>
    <w:rsid w:val="00153D52"/>
    <w:rsid w:val="001A0EAB"/>
    <w:rsid w:val="001A751D"/>
    <w:rsid w:val="001B6217"/>
    <w:rsid w:val="00297F79"/>
    <w:rsid w:val="002E5042"/>
    <w:rsid w:val="002F2C48"/>
    <w:rsid w:val="00311EBA"/>
    <w:rsid w:val="003940DB"/>
    <w:rsid w:val="003B76E2"/>
    <w:rsid w:val="00421181"/>
    <w:rsid w:val="0042411E"/>
    <w:rsid w:val="00447631"/>
    <w:rsid w:val="004A04D9"/>
    <w:rsid w:val="004E0813"/>
    <w:rsid w:val="00511226"/>
    <w:rsid w:val="00542DDA"/>
    <w:rsid w:val="005615B4"/>
    <w:rsid w:val="00571EDD"/>
    <w:rsid w:val="0058187F"/>
    <w:rsid w:val="005D0862"/>
    <w:rsid w:val="00606013"/>
    <w:rsid w:val="0061012C"/>
    <w:rsid w:val="006157F5"/>
    <w:rsid w:val="006226BE"/>
    <w:rsid w:val="00660DE6"/>
    <w:rsid w:val="006D49BF"/>
    <w:rsid w:val="007154DC"/>
    <w:rsid w:val="0073443A"/>
    <w:rsid w:val="00754063"/>
    <w:rsid w:val="00781CAA"/>
    <w:rsid w:val="00873AF5"/>
    <w:rsid w:val="008910DC"/>
    <w:rsid w:val="008A7C4E"/>
    <w:rsid w:val="008D27E7"/>
    <w:rsid w:val="008F7A04"/>
    <w:rsid w:val="009C07A8"/>
    <w:rsid w:val="009D364D"/>
    <w:rsid w:val="009E567F"/>
    <w:rsid w:val="00A902BE"/>
    <w:rsid w:val="00A96A44"/>
    <w:rsid w:val="00AE5B04"/>
    <w:rsid w:val="00B31367"/>
    <w:rsid w:val="00BE1CC0"/>
    <w:rsid w:val="00CA1803"/>
    <w:rsid w:val="00CC30C8"/>
    <w:rsid w:val="00CD3E8B"/>
    <w:rsid w:val="00D2208F"/>
    <w:rsid w:val="00DA2E89"/>
    <w:rsid w:val="00DD6EF1"/>
    <w:rsid w:val="00DE3982"/>
    <w:rsid w:val="00E000F1"/>
    <w:rsid w:val="00E10E8F"/>
    <w:rsid w:val="00E150FB"/>
    <w:rsid w:val="00E40BEF"/>
    <w:rsid w:val="00E75FAE"/>
    <w:rsid w:val="00F00D4A"/>
    <w:rsid w:val="00F537DF"/>
    <w:rsid w:val="00F54D1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255C7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112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2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7E7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aps.sheridancollege.ca/student-guide/academic-policies-and-procedures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016F45"/>
    <w:rsid w:val="00297F79"/>
    <w:rsid w:val="004D6C38"/>
    <w:rsid w:val="005474C3"/>
    <w:rsid w:val="00736DFF"/>
    <w:rsid w:val="007C5DB1"/>
    <w:rsid w:val="008376DC"/>
    <w:rsid w:val="00846B5D"/>
    <w:rsid w:val="00AC5913"/>
    <w:rsid w:val="00CA1803"/>
    <w:rsid w:val="00CA4A38"/>
    <w:rsid w:val="00EB42F1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00:48:47.8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0 24575,'0'0'0,"1"0"0,-1 0 0,1 0 0,-1 0 0,1 0 0,-1 0 0,1 0 0,-1 0 0,1 1 0,-1-1 0,1 0 0,-1 0 0,1 0 0,-1 1 0,1-1 0,-1 0 0,0 0 0,1 1 0,-1-1 0,1 0 0,-1 1 0,0-1 0,1 0 0,-1 1 0,0-1 0,0 1 0,1-1 0,-1 1 0,0-1 0,0 1 0,-1 18 0,-15 15 0,-48 57 0,-4 6 0,59-83 0,2 0 0,-1 1 0,2 0 0,0 0 0,-4 19 0,9-33 0,1 0 0,-1 0 0,1 0 0,0 0 0,0 0 0,-1 0 0,1 0 0,0 0 0,0 0 0,0 0 0,0 0 0,0 0 0,0 0 0,1 0 0,-1 0 0,0 0 0,0 0 0,1 0 0,-1 0 0,1 0 0,-1 0 0,1 0 0,-1 0 0,1 0 0,0 0 0,-1 0 0,1-1 0,0 1 0,0 0 0,-1-1 0,1 1 0,0 0 0,0-1 0,0 1 0,0-1 0,0 1 0,0-1 0,0 0 0,0 1 0,0-1 0,0 0 0,0 0 0,0 1 0,0-1 0,0 0 0,0 0 0,2-1 0,5 1 0,1-1 0,-1 0 0,0 0 0,16-6 0,27-10 0,-1-2 0,-1-3 0,76-45 0,-110 57 0,-1 0 0,-1-1 0,23-23 0,-7 6 0,-29 28 0,1-1 0,0 0 0,-1 1 0,1-1 0,0 0 0,0 1 0,0-1 0,0 1 0,0-1 0,-1 1 0,1-1 0,0 1 0,0 0 0,0-1 0,0 1 0,0 0 0,0 0 0,0 0 0,0 0 0,1 0 0,-1 0 0,0 0 0,0 0 0,0 0 0,2 1 0,-2 0 0,1 0 0,-1 0 0,1 0 0,-1 0 0,1 1 0,-1-1 0,0 1 0,1-1 0,-1 1 0,0-1 0,0 1 0,0-1 0,1 3 0,3 8 0,-1-1 0,0 1 0,3 18 0,-6-26 0,11 66 0,-10-51 0,0 0 0,2-1 0,1 1 0,9 26 0,-13-44 0,-1-1 0,0 1 0,0-1 0,0 1 0,0-1 0,1 1 0,-1-1 0,0 1 0,1-1 0,-1 0 0,0 1 0,1-1 0,-1 1 0,0-1 0,1 0 0,-1 1 0,1-1 0,-1 0 0,1 1 0,-1-1 0,1 0 0,-1 0 0,1 0 0,-1 1 0,1-1 0,-1 0 0,1 0 0,0 0 0,13-10 0,12-31 0,-21 31 0,3-3 0,0 1 0,2 0 0,-1 0 0,1 1 0,1 0 0,0 1 0,0 0 0,1 0 0,1 1 0,-1 1 0,1 0 0,1 1 0,15-6 0,-27 12 0,0 1 0,1-1 0,-1 1 0,0-1 0,1 1 0,-1 0 0,0 0 0,1 0 0,-1 0 0,0 0 0,1 0 0,-1 1 0,0-1 0,0 1 0,1 0 0,-1 0 0,0-1 0,0 1 0,2 2 0,0 0 0,0-1 0,-1 1 0,1 1 0,-1-1 0,0 0 0,0 1 0,0 0 0,-1 0 0,3 4 0,3 8 0,-1 0 0,0 0 0,-1 1 0,3 18 0,-6-15 0,-3-16 0,0 0 0,1 0 0,0 0 0,-1 0 0,1 0 0,1 0 0,-1 0 0,2 4 0,17-38 0,-20 29 0,9-15 0,2 1 0,0-1 0,23-24 0,-31 37 0,0 0 0,-1 1 0,1-1 0,0 1 0,0-1 0,1 1 0,-1 0 0,0 0 0,1 1 0,-1-1 0,1 1 0,0-1 0,-1 1 0,1 1 0,0-1 0,0 0 0,0 1 0,-1 0 0,1-1 0,0 2 0,0-1 0,0 0 0,0 1 0,-1 0 0,8 2 0,-9-2 0,0 0 0,-1 0 0,1 0 0,0 0 0,-1 0 0,1 0 0,-1 0 0,0 1 0,1-1 0,-1 1 0,0-1 0,0 1 0,0-1 0,0 1 0,0 0 0,1 2 0,7 35 0,-8-33 0,0 0 0,0 0 0,1 0 0,0-1 0,0 1 0,3 6 0,2-2 0,1 0 0,0-1 0,1 0 0,0 0 0,0-1 0,0 0 0,1-1 0,12 7 0,91 45 0,-97-52 0,-14-5 0,14 6 0,0-1 0,1 0 0,0-1 0,23 5 0,-36-10 0,0-1 0,0 1 0,0-1 0,0 0 0,0 0 0,0 0 0,0 0 0,0-1 0,0 1 0,0-1 0,0 0 0,0-1 0,0 1 0,-1-1 0,1 1 0,-1-1 0,1 0 0,-1 0 0,1-1 0,-1 1 0,0-1 0,0 1 0,0-1 0,0 0 0,2-4 0,3-6 0,0 1 0,-1-2 0,-1 1 0,0-1 0,0 0 0,-2-1 0,6-26 0,-6 17 0,-1 0 0,-1 0 0,-1 0 0,-3-25 0,2 60 0,0 0 0,-1 0 0,-1 0 0,0 0 0,-1 0 0,0 0 0,0-1 0,-1 1 0,-1-1 0,1 0 0,-2 0 0,-7 11 0,14-18 0,8-4 0,10-3 0,63-22-69,-14 4-579,98-19 0,-147 38-6178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00:48:44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452 0 24575,'-1'14'0,"-1"0"0,0 0 0,-1 0 0,0-1 0,-8 21 0,7-22 0,-17 43 0,-2-1 0,-2-1 0,-43 67 0,-112 141 0,164-239 0,-71 94 0,81-104 0,10-11 0,17-14 0,-19 11 0,55-36 0,1 2 0,2 3 0,84-32 0,200-58 0,-309 111 0,-11 4 0,24-8 0,89-19 0,-135 35 0,0-1 0,0 1 0,0 0 0,0 0 0,0 0 0,0 0 0,0 0 0,0 1 0,0-1 0,0 1 0,-1-1 0,1 1 0,0 0 0,0-1 0,0 1 0,0 0 0,-1 0 0,1 1 0,0-1 0,-1 0 0,1 0 0,-1 1 0,0-1 0,1 1 0,-1-1 0,0 1 0,0 0 0,0-1 0,0 1 0,0 0 0,0 0 0,-1 0 0,1-1 0,0 1 0,-1 0 0,0 0 0,1 0 0,-1 0 0,0 3 0,1 10 0,0-1 0,-2 0 0,1 1 0,-4 17 0,3-31 0,-13 70 0,-4 0 0,-2-2 0,-35 78 0,49-132 0,0 2 0,3-8 0,0 0 0,0 0 0,-1 0 0,0-1 0,-1 1 0,0-1 0,0 0 0,-1-1 0,-11 13 0,17-19 0,-1-1 0,1 1 0,0-1 0,-1 0 0,1 1 0,0-1 0,-1 0 0,1 1 0,-1-1 0,1 0 0,0 0 0,-1 0 0,1 1 0,-1-1 0,1 0 0,-1 0 0,1 0 0,-1 0 0,1 0 0,-1 0 0,1 0 0,0 0 0,-1 0 0,1 0 0,-1 0 0,1 0 0,-1 0 0,1 0 0,-1 0 0,1 0 0,-1 0 0,1-1 0,-1 1 0,1 0 0,0 0 0,-1-1 0,1 1 0,0 0 0,-1-1 0,1 1 0,0 0 0,-1-1 0,1 1 0,0 0 0,-1-1 0,1 1 0,0-1 0,0 1 0,0 0 0,-1-1 0,1 1 0,0-1 0,0 1 0,0-1 0,0 1 0,0-1 0,0 1 0,0-1 0,0 1 0,0-1 0,0-2 0,-1 1 0,1-1 0,0 1 0,0-1 0,0 1 0,1-1 0,-1 1 0,1-1 0,-1 1 0,2-4 0,0 3 0,0 0 0,1 0 0,-1 1 0,1-1 0,-1 1 0,1-1 0,0 1 0,0 0 0,0 0 0,0 0 0,1 0 0,-1 1 0,0-1 0,1 1 0,-1 0 0,1 0 0,6-1 0,7-1 0,1 1 0,25 1 0,-15 0 0,-16 1 0,1-2 0,0 1 0,-1-1 0,1-1 0,17-6 0,-25 6 0,1 1 0,-1-1 0,0 0 0,0 0 0,0 0 0,0-1 0,-1 0 0,1 0 0,-1 0 0,0 0 0,0-1 0,-1 0 0,6-8 0,-8 10 0,0 1 0,0 0 0,1 0 0,-1 0 0,0 0 0,1 0 0,-1 0 0,1 0 0,0 1 0,0-1 0,0 0 0,0 1 0,0 0 0,0-1 0,0 1 0,3-1 0,-4 2 0,1 0 0,-1 0 0,1 0 0,-1 1 0,1-1 0,-1 1 0,1-1 0,-1 1 0,0-1 0,1 1 0,-1 0 0,0 0 0,1-1 0,-1 1 0,0 0 0,0 0 0,0 0 0,0 0 0,0 1 0,0-1 0,0 0 0,0 0 0,-1 1 0,1-1 0,0 0 0,0 3 0,15 22 0,-2 1 0,0 1 0,-2 0 0,-1 1 0,12 49 0,-19-60 0,0-1 0,1 1 0,1-1 0,0 0 0,12 20 0,-18-36 0,0-1 0,0 1 0,1-1 0,-1 1 0,0-1 0,0 0 0,0 1 0,1-1 0,-1 0 0,0 1 0,0-1 0,1 1 0,-1-1 0,0 0 0,1 0 0,-1 1 0,0-1 0,1 0 0,-1 1 0,1-1 0,-1 0 0,0 0 0,1 0 0,-1 0 0,1 1 0,-1-1 0,1 0 0,-1 0 0,0 0 0,1 0 0,-1 0 0,1 0 0,-1 0 0,1 0 0,-1 0 0,1 0 0,-1 0 0,0-1 0,1 1 0,-1 0 0,1 0 0,-1 0 0,1 0 0,-1-1 0,0 1 0,1 0 0,-1-1 0,0 1 0,1 0 0,-1 0 0,0-1 0,1 1 0,-1-1 0,0 1 0,0 0 0,1-1 0,-1 1 0,0 0 0,0-1 0,0 1 0,0-1 0,13-36 0,-9 24 0,6-12 0,1 2 0,0-1 0,2 1 0,1 1 0,28-35 0,-41 55 0,1 0 0,0 0 0,0 0 0,0 0 0,0 0 0,0 0 0,0 1 0,0-1 0,0 1 0,1 0 0,-1-1 0,1 1 0,-1 0 0,1 0 0,-1 1 0,1-1 0,0 1 0,-1-1 0,1 1 0,0 0 0,0 0 0,-1 0 0,1 0 0,0 0 0,-1 1 0,1-1 0,0 1 0,-1 0 0,1 0 0,-1 0 0,1 0 0,-1 0 0,0 0 0,1 1 0,-1-1 0,0 1 0,0-1 0,0 1 0,3 3 0,9 9 0,-2 0 0,0 1 0,0 0 0,14 27 0,-14-24 0,97 134 0,-105-148 0,-1 0 0,1 0 0,0-1 0,0 0 0,0 1 0,1-1 0,-1-1 0,1 1 0,0-1 0,0 0 0,-1 0 0,2 0 0,-1 0 0,0-1 0,0 0 0,0 0 0,0-1 0,1 1 0,-1-1 0,0 0 0,1 0 0,-1-1 0,0 0 0,0 0 0,10-3 0,-2 0 0,0-1 0,-1-1 0,1 0 0,-1 0 0,-1-1 0,1-1 0,-1 0 0,18-17 0,-24 20 0,1 0 0,0 0 0,0 1 0,0 0 0,1 0 0,-1 0 0,1 1 0,0 0 0,0 1 0,0-1 0,0 1 0,0 0 0,1 1 0,-1 0 0,1 0 0,-1 1 0,0 0 0,1 0 0,-1 0 0,14 4 0,-18-4 0,0 1 0,0 0 0,-1 0 0,1 1 0,0-1 0,0 1 0,-1-1 0,1 1 0,-1 0 0,1 0 0,-1 0 0,0 0 0,0 0 0,0 0 0,0 1 0,3 3 0,-2 0 0,0-1 0,-1 1 0,1 0 0,-1 0 0,0 0 0,0 1 0,1 11 0,-2-11 0,0 0 0,-1 0 0,1-1 0,-1 1 0,-1 0 0,0 0 0,0-1 0,0 1 0,0 0 0,-1-1 0,0 1 0,-1-1 0,1 0 0,-1 1 0,-1-1 0,-3 5 0,-20 8 0,15-10 0,34-7 0,23-2 0,1-3 0,62-11 0,-91 10 0,1-1 0,-1 0 0,-1-1 0,1-1 0,-1 0 0,0-1 0,-1-1 0,0-1 0,19-15 0,-33 24 0,0 0 0,1 0 0,-1 0 0,0 0 0,0 0 0,1 0 0,-1 0 0,1 1 0,-1-1 0,1 0 0,-1 1 0,1-1 0,-1 1 0,1 0 0,-1-1 0,1 1 0,-1 0 0,1 0 0,2 0 0,-3 1 0,0-1 0,0 1 0,-1 0 0,1 0 0,-1 0 0,1-1 0,-1 1 0,1 0 0,-1 0 0,1 0 0,-1 0 0,0 0 0,1 0 0,-1 0 0,0 0 0,0 0 0,0 0 0,1 0 0,-1 0 0,0 0 0,-1 0 0,1 0 0,0 0 0,0 0 0,0 0 0,-1 0 0,1 0 0,0 0 0,-1 0 0,1-1 0,-1 1 0,0 1 0,-18 53 0,10-31 0,1-1 0,1 1 0,-8 49 0,15-66 0,-1 0 0,1 1 0,0-1 0,1 0 0,0 1 0,0-1 0,1 0 0,-1 0 0,1 0 0,1 0 0,0 0 0,0-1 0,0 1 0,0-1 0,1 0 0,0 0 0,1 0 0,6 7 0,-3-6 0,1 0 0,0 0 0,1-1 0,-1 0 0,1 0 0,1-1 0,-1-1 0,1 0 0,-1 0 0,1-1 0,17 3 0,-21-4 0,69 15 0,144 15 0,81-20 0,-247-12 0,99-13 0,-133 10 0,-1-1 0,1-1 0,-1-1 0,0 0 0,0-2 0,-1 0 0,0-1 0,19-13 0,-32 19 0,0-1 0,0-1 0,0 1 0,0-1 0,-1 0 0,0 0 0,0 0 0,0 0 0,0-1 0,-1 1 0,0-1 0,0 0 0,-1 0 0,4-12 0,-3 4 0,-1 1 0,-1-1 0,0 0 0,-1 1 0,-2-28 0,2 39 0,0 1 0,0-1 0,-1 1 0,1-1 0,0 0 0,0 1 0,-1-1 0,1 1 0,-1-1 0,0 1 0,1 0 0,-1-1 0,0 1 0,0 0 0,0-1 0,0 1 0,0 0 0,0 0 0,0 0 0,0 0 0,0 0 0,0 0 0,-1 0 0,1 0 0,0 0 0,-1 0 0,1 1 0,-1-1 0,1 1 0,-1-1 0,1 1 0,-1 0 0,1-1 0,-1 1 0,1 0 0,-1 0 0,-2 0 0,1 0 0,0 1 0,1 0 0,-1-1 0,0 1 0,0 0 0,0 0 0,1 1 0,-1-1 0,0 0 0,1 1 0,-1 0 0,1-1 0,0 1 0,0 0 0,0 0 0,-1 0 0,2 1 0,-1-1 0,-2 4 0,1-2 0,1 1 0,0-1 0,0 1 0,0 0 0,1 0 0,-1 0 0,1 0 0,0 0 0,1 0 0,-1 9 0,1-11 0,0-1 0,0 1 0,1-1 0,-1 1 0,1-1 0,0 1 0,0-1 0,0 1 0,0-1 0,0 0 0,0 0 0,0 1 0,1-1 0,-1 0 0,1 0 0,0 0 0,0 0 0,0-1 0,-1 1 0,2 0 0,-1-1 0,0 0 0,3 2 0,105 45 0,-18-10 0,-90-37 0,0 0 0,0 0 0,0 0 0,0 0 0,0 0 0,0 0 0,0 1 0,0-1 0,-1 1 0,1-1 0,2 4 0,-4-5 0,0 1 0,0-1 0,0 0 0,0 1 0,0-1 0,0 1 0,0-1 0,0 0 0,0 1 0,0-1 0,0 1 0,0-1 0,0 0 0,0 1 0,0-1 0,0 0 0,-1 1 0,1-1 0,0 1 0,0-1 0,0 0 0,-1 1 0,1-1 0,0 0 0,0 0 0,-1 1 0,1-1 0,0 0 0,-1 1 0,1-1 0,0 0 0,-1 0 0,1 0 0,0 0 0,-1 1 0,0-1 0,-6 2 0,1 0 0,-1 0 0,0 0 0,0-1 0,0 0 0,-9-1 0,-143 7-98,-21 0-536,-201 33 1,346-34-6193</inkml:trace>
  <inkml:trace contextRef="#ctx0" brushRef="#br0" timeOffset="325.39">3648 845 24575,'4'0'0,"0"4"0,4 1 0,4 7 0,4 5 0,-2-1-8191</inkml:trace>
</inkml:ink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_____________Legendary Team___________</CompanyAddress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A2AA03-0C26-1345-A122-058AFA0A86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</Template>
  <TotalTime>293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Stefan Ikonomovski</cp:lastModifiedBy>
  <cp:revision>3</cp:revision>
  <dcterms:created xsi:type="dcterms:W3CDTF">2025-06-10T19:08:00Z</dcterms:created>
  <dcterms:modified xsi:type="dcterms:W3CDTF">2025-06-11T00:00:00Z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